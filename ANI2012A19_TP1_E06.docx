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E0391" w14:textId="77777777" w:rsidR="00C1687A" w:rsidRPr="00C1687A" w:rsidRDefault="00C1687A" w:rsidP="00C1687A">
      <w:pPr>
        <w:pStyle w:val="Date"/>
      </w:pPr>
      <w:r>
        <w:t>Ani2012A19</w:t>
      </w:r>
    </w:p>
    <w:p w14:paraId="1F2BCAEA" w14:textId="77777777" w:rsidR="00863772" w:rsidRDefault="00795E6B">
      <w:pPr>
        <w:pStyle w:val="Title"/>
      </w:pPr>
      <w:r>
        <w:t>Travail pratique 1</w:t>
      </w:r>
    </w:p>
    <w:p w14:paraId="6E143983" w14:textId="77777777" w:rsidR="00A959CF" w:rsidRPr="00E3107B" w:rsidRDefault="00385A1E">
      <w:pPr>
        <w:pStyle w:val="Title"/>
        <w:rPr>
          <w:sz w:val="24"/>
          <w:szCs w:val="24"/>
        </w:rPr>
      </w:pPr>
      <w:r w:rsidRPr="00E3107B">
        <w:rPr>
          <w:sz w:val="24"/>
          <w:szCs w:val="24"/>
        </w:rPr>
        <w:t>Animation interactive 2d</w:t>
      </w:r>
    </w:p>
    <w:p w14:paraId="18EF53DF" w14:textId="77777777" w:rsidR="00863772" w:rsidRPr="00926917" w:rsidRDefault="007E1679">
      <w:pPr>
        <w:pStyle w:val="Heading1"/>
      </w:pPr>
      <w:r>
        <w:t>SOm</w:t>
      </w:r>
      <w:r w:rsidR="00CE4887">
        <w:t>m</w:t>
      </w:r>
      <w:r>
        <w:t>aire</w:t>
      </w:r>
    </w:p>
    <w:p w14:paraId="30716077" w14:textId="4B9CA0FF" w:rsidR="00863772" w:rsidRDefault="00A16699">
      <w:r>
        <w:t xml:space="preserve">  </w:t>
      </w:r>
      <w:r w:rsidR="00EF6ADD">
        <w:t xml:space="preserve">Le titre de mon projet est </w:t>
      </w:r>
      <w:r w:rsidR="002D2E29" w:rsidRPr="00484049">
        <w:rPr>
          <w:i/>
          <w:iCs/>
          <w:u w:val="single"/>
        </w:rPr>
        <w:t xml:space="preserve">Chat </w:t>
      </w:r>
      <w:r w:rsidR="009C09A7" w:rsidRPr="00484049">
        <w:rPr>
          <w:i/>
          <w:iCs/>
          <w:u w:val="single"/>
        </w:rPr>
        <w:t>errant</w:t>
      </w:r>
      <w:r w:rsidR="009C09A7">
        <w:t>,</w:t>
      </w:r>
      <w:r w:rsidR="002D2E29">
        <w:t xml:space="preserve"> </w:t>
      </w:r>
      <w:r w:rsidR="003769E1">
        <w:t>une histoire interactive</w:t>
      </w:r>
      <w:r w:rsidR="00C13D7F">
        <w:t xml:space="preserve"> qui requière du </w:t>
      </w:r>
      <w:r w:rsidR="00EA731B">
        <w:t>lecteur de prendre des décisions</w:t>
      </w:r>
      <w:r w:rsidR="000B2982">
        <w:t>, ces décisions affecteront la conclusion de l’histoire</w:t>
      </w:r>
      <w:r w:rsidR="003844D2">
        <w:t xml:space="preserve"> et son déroulement</w:t>
      </w:r>
      <w:r>
        <w:t xml:space="preserve">. </w:t>
      </w:r>
    </w:p>
    <w:p w14:paraId="088E6F87" w14:textId="0052586A" w:rsidR="00A16699" w:rsidRPr="00C83586" w:rsidRDefault="00737FA4">
      <w:r>
        <w:t xml:space="preserve">  Vous interpréter un chat</w:t>
      </w:r>
      <w:r w:rsidR="00255E91">
        <w:t xml:space="preserve">, </w:t>
      </w:r>
      <w:r w:rsidR="001D4C4B">
        <w:t xml:space="preserve">errant en quête de nourriture, </w:t>
      </w:r>
      <w:r w:rsidR="003F78DB">
        <w:t xml:space="preserve">vous êtes </w:t>
      </w:r>
      <w:r w:rsidR="009C09A7">
        <w:t>emmenée</w:t>
      </w:r>
      <w:r w:rsidR="003F78DB">
        <w:t xml:space="preserve"> à prendre </w:t>
      </w:r>
      <w:r w:rsidR="009C09A7">
        <w:t>des décisions cruciales</w:t>
      </w:r>
      <w:r w:rsidR="00622026">
        <w:t xml:space="preserve"> pour vôtre </w:t>
      </w:r>
      <w:r w:rsidR="00DE3626">
        <w:t>survi</w:t>
      </w:r>
      <w:r w:rsidR="00DE3626" w:rsidRPr="00771B21">
        <w:t>e.</w:t>
      </w:r>
      <w:r w:rsidR="00C83586" w:rsidRPr="00771B21">
        <w:t xml:space="preserve"> Aller</w:t>
      </w:r>
      <w:r w:rsidR="00C83586">
        <w:t xml:space="preserve"> vous </w:t>
      </w:r>
      <w:r w:rsidR="00B64894">
        <w:t>jouer de prudence</w:t>
      </w:r>
      <w:r w:rsidR="00771B21">
        <w:t xml:space="preserve"> ou prendre des risques, aller vous </w:t>
      </w:r>
      <w:r w:rsidR="008A00B7">
        <w:t xml:space="preserve">foncer directement vers votre objectif ou faire des détours et prendre le temps de </w:t>
      </w:r>
      <w:r w:rsidR="0075705F">
        <w:t>jouer.</w:t>
      </w:r>
      <w:r w:rsidR="008A00B7">
        <w:t xml:space="preserve"> Quel chat n'aime pas jouer</w:t>
      </w:r>
      <w:r w:rsidR="00DB466D">
        <w:t xml:space="preserve"> n'est-ce pas. </w:t>
      </w:r>
    </w:p>
    <w:p w14:paraId="5B594DA8" w14:textId="77777777" w:rsidR="00863772" w:rsidRPr="00926917" w:rsidRDefault="00863772" w:rsidP="00F52C19">
      <w:pPr>
        <w:pStyle w:val="Heading2"/>
        <w:numPr>
          <w:ilvl w:val="0"/>
          <w:numId w:val="0"/>
        </w:numPr>
        <w:ind w:left="720" w:hanging="360"/>
      </w:pPr>
    </w:p>
    <w:p w14:paraId="08FCEB2A" w14:textId="6B4A0C99" w:rsidR="000E27E8" w:rsidRDefault="00D44C67" w:rsidP="000E27E8">
      <w:pPr>
        <w:pStyle w:val="Heading1"/>
      </w:pPr>
      <w:r>
        <w:t xml:space="preserve">Interactivité </w:t>
      </w:r>
    </w:p>
    <w:p w14:paraId="12D23AA7" w14:textId="78452765" w:rsidR="00DA79FC" w:rsidRDefault="00487FE5" w:rsidP="00196F3A">
      <w:pPr>
        <w:pStyle w:val="Header"/>
      </w:pPr>
      <w:r>
        <w:t xml:space="preserve">  Une fois dans l’écran titre</w:t>
      </w:r>
      <w:r w:rsidR="00671EBC">
        <w:t xml:space="preserve">, il y a </w:t>
      </w:r>
      <w:r w:rsidR="009C09A7">
        <w:t>deux interactivités possibles</w:t>
      </w:r>
      <w:r w:rsidR="00FB001C">
        <w:t xml:space="preserve">. Tout d'abord, un </w:t>
      </w:r>
      <w:r w:rsidR="00B42CA4">
        <w:t>click gauche de la sourit</w:t>
      </w:r>
      <w:r w:rsidR="00FB001C">
        <w:t xml:space="preserve">, </w:t>
      </w:r>
      <w:r w:rsidR="00D05107">
        <w:t xml:space="preserve">ceci permettra </w:t>
      </w:r>
      <w:r w:rsidR="00791A61">
        <w:t>le déclenchement d'une animation</w:t>
      </w:r>
      <w:r w:rsidR="001C6149">
        <w:t xml:space="preserve">, qui par sa fin commencera la partie. De plus, il sera possible dans </w:t>
      </w:r>
      <w:r w:rsidR="009C09A7">
        <w:t>cet écran</w:t>
      </w:r>
      <w:r w:rsidR="001C6149">
        <w:t xml:space="preserve"> d'interagir avec le titre</w:t>
      </w:r>
      <w:r w:rsidR="002972A5">
        <w:t xml:space="preserve">, il suffit de maintenir un click droit </w:t>
      </w:r>
      <w:r w:rsidR="00D329D1">
        <w:t xml:space="preserve">et de glisser la sourit vers celui-ci. </w:t>
      </w:r>
    </w:p>
    <w:p w14:paraId="34726E05" w14:textId="24F392E1" w:rsidR="00467B9A" w:rsidRDefault="00467B9A" w:rsidP="00196F3A">
      <w:pPr>
        <w:pStyle w:val="Header"/>
      </w:pPr>
    </w:p>
    <w:p w14:paraId="2F568C25" w14:textId="6D89BE29" w:rsidR="00467B9A" w:rsidRDefault="00385098" w:rsidP="00196F3A">
      <w:pPr>
        <w:pStyle w:val="Header"/>
      </w:pPr>
      <w:r>
        <w:t xml:space="preserve">Un fois dans </w:t>
      </w:r>
      <w:r w:rsidR="009C09A7">
        <w:t>le jeu principal</w:t>
      </w:r>
      <w:r>
        <w:t xml:space="preserve"> </w:t>
      </w:r>
      <w:r w:rsidR="009C09A7">
        <w:t>une seule action</w:t>
      </w:r>
      <w:r>
        <w:t xml:space="preserve"> </w:t>
      </w:r>
      <w:bookmarkStart w:id="0" w:name="_GoBack"/>
      <w:bookmarkEnd w:id="0"/>
      <w:r>
        <w:t xml:space="preserve">est possible, soit un click </w:t>
      </w:r>
      <w:r w:rsidR="00E06BBD">
        <w:t xml:space="preserve">gauche de la souris </w:t>
      </w:r>
      <w:r w:rsidR="005C4A7A">
        <w:t xml:space="preserve">pour faite </w:t>
      </w:r>
      <w:r w:rsidR="00E06BBD">
        <w:t xml:space="preserve">votre choix </w:t>
      </w:r>
      <w:r w:rsidR="00BD68C8">
        <w:t>parmi</w:t>
      </w:r>
      <w:r w:rsidR="005C4A7A">
        <w:t xml:space="preserve"> </w:t>
      </w:r>
      <w:r w:rsidR="00BD68C8">
        <w:t>les décisions proposés.</w:t>
      </w:r>
    </w:p>
    <w:p w14:paraId="445229A9" w14:textId="1F1520B2" w:rsidR="000B58A6" w:rsidRDefault="000B58A6" w:rsidP="00196F3A">
      <w:pPr>
        <w:pStyle w:val="Header"/>
      </w:pPr>
    </w:p>
    <w:p w14:paraId="08942083" w14:textId="335369AA" w:rsidR="000B58A6" w:rsidRPr="00FF19D8" w:rsidRDefault="009C09A7" w:rsidP="00196F3A">
      <w:pPr>
        <w:pStyle w:val="Header"/>
      </w:pPr>
      <w:r>
        <w:t>Un écran secondaire</w:t>
      </w:r>
      <w:r w:rsidR="00DF49D2">
        <w:t xml:space="preserve">, </w:t>
      </w:r>
      <w:r w:rsidR="00A25ADF">
        <w:t>disponible au commencement du jeux seulement,</w:t>
      </w:r>
      <w:r w:rsidR="00DF49D2">
        <w:t xml:space="preserve"> vous permettra cependant </w:t>
      </w:r>
      <w:r w:rsidR="00D34D29">
        <w:t>de jouer du piano.</w:t>
      </w:r>
      <w:r w:rsidR="000E1D45">
        <w:t xml:space="preserve"> En effet, vous pourrez non seulement utiliser un click </w:t>
      </w:r>
      <w:r w:rsidR="00EC0054">
        <w:t xml:space="preserve">gauche de la souris pour jouer chaque </w:t>
      </w:r>
      <w:r>
        <w:t>note</w:t>
      </w:r>
      <w:r w:rsidR="00EC0054">
        <w:t xml:space="preserve"> individuellement, mais vous pourrez aussi utiliser </w:t>
      </w:r>
    </w:p>
    <w:p w14:paraId="38123196" w14:textId="2F8A64CE" w:rsidR="000458C5" w:rsidRDefault="00513E7B" w:rsidP="000458C5">
      <w:pPr>
        <w:pStyle w:val="Heading1"/>
      </w:pPr>
      <w:r>
        <w:t xml:space="preserve">Fonctionnalités </w:t>
      </w:r>
    </w:p>
    <w:p w14:paraId="2732719A" w14:textId="3ED6BF9F" w:rsidR="000E27E8" w:rsidRPr="003C22D4" w:rsidRDefault="003C22D4" w:rsidP="00EA669A">
      <w:pPr>
        <w:pStyle w:val="Heading1"/>
        <w:numPr>
          <w:ilvl w:val="0"/>
          <w:numId w:val="0"/>
        </w:numPr>
        <w:rPr>
          <w:rFonts w:asciiTheme="minorHAnsi" w:hAnsiTheme="minorHAnsi"/>
          <w:sz w:val="22"/>
          <w:szCs w:val="22"/>
        </w:rPr>
      </w:pPr>
      <w:r>
        <w:rPr>
          <w:sz w:val="22"/>
          <w:szCs w:val="22"/>
        </w:rPr>
        <w:t xml:space="preserve">      </w:t>
      </w:r>
    </w:p>
    <w:p w14:paraId="2D052C0C" w14:textId="1DF533A3" w:rsidR="000458C5" w:rsidRDefault="00234BC2" w:rsidP="000458C5">
      <w:pPr>
        <w:pStyle w:val="Heading1"/>
      </w:pPr>
      <w:r>
        <w:t>REssources</w:t>
      </w:r>
    </w:p>
    <w:p w14:paraId="62CAAA03" w14:textId="77777777" w:rsidR="000E27E8" w:rsidRPr="003C22D4" w:rsidRDefault="000E27E8" w:rsidP="000E27E8">
      <w:pPr>
        <w:pStyle w:val="Heading1"/>
        <w:numPr>
          <w:ilvl w:val="0"/>
          <w:numId w:val="0"/>
        </w:numPr>
        <w:ind w:left="360"/>
        <w:rPr>
          <w:rFonts w:asciiTheme="minorHAnsi" w:hAnsiTheme="minorHAnsi"/>
          <w:sz w:val="22"/>
          <w:szCs w:val="22"/>
        </w:rPr>
      </w:pPr>
    </w:p>
    <w:p w14:paraId="3A77990F" w14:textId="06BAEEDD" w:rsidR="000458C5" w:rsidRPr="00926917" w:rsidRDefault="005F2711" w:rsidP="000458C5">
      <w:pPr>
        <w:pStyle w:val="Heading1"/>
      </w:pPr>
      <w:r>
        <w:lastRenderedPageBreak/>
        <w:t xml:space="preserve">Présentation </w:t>
      </w:r>
    </w:p>
    <w:p w14:paraId="6A70832E" w14:textId="1A207197" w:rsidR="00590F95" w:rsidRDefault="00C92564" w:rsidP="001D7D72">
      <w:r>
        <w:t xml:space="preserve">  Bonjours m</w:t>
      </w:r>
      <w:r w:rsidR="00590F95">
        <w:t>on nom est Francis Dufour et le</w:t>
      </w:r>
      <w:r w:rsidR="00E451DF">
        <w:t xml:space="preserve"> </w:t>
      </w:r>
      <w:r w:rsidR="00590F95">
        <w:t>projet à été réalisé seul</w:t>
      </w:r>
      <w:r w:rsidR="008C2A5F">
        <w:t>.</w:t>
      </w:r>
    </w:p>
    <w:p w14:paraId="5F737EE0" w14:textId="04067DFD" w:rsidR="008C2A5F" w:rsidRPr="00926917" w:rsidRDefault="008C2A5F" w:rsidP="001D7D72">
      <w:r>
        <w:t>Merci</w:t>
      </w:r>
    </w:p>
    <w:sectPr w:rsidR="008C2A5F" w:rsidRPr="00926917">
      <w:footerReference w:type="default" r:id="rId7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9BE54" w14:textId="77777777" w:rsidR="00255361" w:rsidRDefault="00255361">
      <w:pPr>
        <w:spacing w:after="0" w:line="240" w:lineRule="auto"/>
      </w:pPr>
      <w:r>
        <w:separator/>
      </w:r>
    </w:p>
    <w:p w14:paraId="25177336" w14:textId="77777777" w:rsidR="00255361" w:rsidRDefault="00255361"/>
  </w:endnote>
  <w:endnote w:type="continuationSeparator" w:id="0">
    <w:p w14:paraId="44F949EA" w14:textId="77777777" w:rsidR="00255361" w:rsidRDefault="00255361">
      <w:pPr>
        <w:spacing w:after="0" w:line="240" w:lineRule="auto"/>
      </w:pPr>
      <w:r>
        <w:continuationSeparator/>
      </w:r>
    </w:p>
    <w:p w14:paraId="2A957ADD" w14:textId="77777777" w:rsidR="00255361" w:rsidRDefault="002553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B4D47" w14:textId="77777777" w:rsidR="00863772" w:rsidRDefault="00517B2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6458E7" w14:textId="77777777" w:rsidR="00255361" w:rsidRDefault="00255361">
      <w:pPr>
        <w:spacing w:after="0" w:line="240" w:lineRule="auto"/>
      </w:pPr>
      <w:r>
        <w:separator/>
      </w:r>
    </w:p>
    <w:p w14:paraId="6BB39212" w14:textId="77777777" w:rsidR="00255361" w:rsidRDefault="00255361"/>
  </w:footnote>
  <w:footnote w:type="continuationSeparator" w:id="0">
    <w:p w14:paraId="54F3D810" w14:textId="77777777" w:rsidR="00255361" w:rsidRDefault="00255361">
      <w:pPr>
        <w:spacing w:after="0" w:line="240" w:lineRule="auto"/>
      </w:pPr>
      <w:r>
        <w:continuationSeparator/>
      </w:r>
    </w:p>
    <w:p w14:paraId="29B4C105" w14:textId="77777777" w:rsidR="00255361" w:rsidRDefault="0025536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837"/>
    <w:rsid w:val="000458C5"/>
    <w:rsid w:val="000B2982"/>
    <w:rsid w:val="000B58A6"/>
    <w:rsid w:val="000E1D45"/>
    <w:rsid w:val="000E27E8"/>
    <w:rsid w:val="001058A9"/>
    <w:rsid w:val="00111017"/>
    <w:rsid w:val="00122F8F"/>
    <w:rsid w:val="0015775F"/>
    <w:rsid w:val="00196F3A"/>
    <w:rsid w:val="001C6149"/>
    <w:rsid w:val="001D4C4B"/>
    <w:rsid w:val="001D7D72"/>
    <w:rsid w:val="00234BC2"/>
    <w:rsid w:val="00255361"/>
    <w:rsid w:val="00255E91"/>
    <w:rsid w:val="002972A5"/>
    <w:rsid w:val="002D2E29"/>
    <w:rsid w:val="003769E1"/>
    <w:rsid w:val="003844D2"/>
    <w:rsid w:val="00385098"/>
    <w:rsid w:val="00385A1E"/>
    <w:rsid w:val="003C22D4"/>
    <w:rsid w:val="003F78DB"/>
    <w:rsid w:val="00467B9A"/>
    <w:rsid w:val="00484049"/>
    <w:rsid w:val="00487FE5"/>
    <w:rsid w:val="004F2DEE"/>
    <w:rsid w:val="00513E7B"/>
    <w:rsid w:val="00517B24"/>
    <w:rsid w:val="00590F95"/>
    <w:rsid w:val="005C4A7A"/>
    <w:rsid w:val="005F2711"/>
    <w:rsid w:val="00622026"/>
    <w:rsid w:val="006265A9"/>
    <w:rsid w:val="00671EBC"/>
    <w:rsid w:val="00681159"/>
    <w:rsid w:val="00737FA4"/>
    <w:rsid w:val="0075705F"/>
    <w:rsid w:val="00771B21"/>
    <w:rsid w:val="00791A61"/>
    <w:rsid w:val="00795E6B"/>
    <w:rsid w:val="00796CF4"/>
    <w:rsid w:val="007E1679"/>
    <w:rsid w:val="008132AA"/>
    <w:rsid w:val="00817519"/>
    <w:rsid w:val="00863772"/>
    <w:rsid w:val="008A00B7"/>
    <w:rsid w:val="008C2A5F"/>
    <w:rsid w:val="00926917"/>
    <w:rsid w:val="009A1072"/>
    <w:rsid w:val="009C09A7"/>
    <w:rsid w:val="00A16699"/>
    <w:rsid w:val="00A25ADF"/>
    <w:rsid w:val="00A85BE1"/>
    <w:rsid w:val="00A959CF"/>
    <w:rsid w:val="00AE20F2"/>
    <w:rsid w:val="00B42CA4"/>
    <w:rsid w:val="00B64894"/>
    <w:rsid w:val="00B75FB0"/>
    <w:rsid w:val="00BD68C8"/>
    <w:rsid w:val="00BD6DEA"/>
    <w:rsid w:val="00C13D7F"/>
    <w:rsid w:val="00C1687A"/>
    <w:rsid w:val="00C83586"/>
    <w:rsid w:val="00C92564"/>
    <w:rsid w:val="00CE4887"/>
    <w:rsid w:val="00D05107"/>
    <w:rsid w:val="00D329D1"/>
    <w:rsid w:val="00D34D29"/>
    <w:rsid w:val="00D44C67"/>
    <w:rsid w:val="00DA79FC"/>
    <w:rsid w:val="00DB466D"/>
    <w:rsid w:val="00DE3626"/>
    <w:rsid w:val="00DF49D2"/>
    <w:rsid w:val="00E06BBD"/>
    <w:rsid w:val="00E3107B"/>
    <w:rsid w:val="00E451DF"/>
    <w:rsid w:val="00EA669A"/>
    <w:rsid w:val="00EA731B"/>
    <w:rsid w:val="00EC0054"/>
    <w:rsid w:val="00EE74A8"/>
    <w:rsid w:val="00EF6ADD"/>
    <w:rsid w:val="00F311EF"/>
    <w:rsid w:val="00F52C19"/>
    <w:rsid w:val="00F53837"/>
    <w:rsid w:val="00F80DF9"/>
    <w:rsid w:val="00FB001C"/>
    <w:rsid w:val="00FF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2C151"/>
  <w15:chartTrackingRefBased/>
  <w15:docId w15:val="{3A72115B-DE09-C942-9A05-D6C30F56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fr-FR" w:eastAsia="ja-JP" w:bidi="fr-FR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058A9"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semiHidden/>
    <w:unhideWhenUsed/>
    <w:qFormat/>
    <w:rsid w:val="000E2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%7bEB0FB4BF-9155-E842-BDF0-E3DE2C20895D%7dtf50002044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{EB0FB4BF-9155-E842-BDF0-E3DE2C20895D}tf50002044</Template>
  <TotalTime>1</TotalTime>
  <Pages>2</Pages>
  <Words>227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Dufour</dc:creator>
  <cp:keywords/>
  <dc:description/>
  <cp:lastModifiedBy>Francis Dufour</cp:lastModifiedBy>
  <cp:revision>2</cp:revision>
  <dcterms:created xsi:type="dcterms:W3CDTF">2019-10-27T23:37:00Z</dcterms:created>
  <dcterms:modified xsi:type="dcterms:W3CDTF">2019-10-27T23:37:00Z</dcterms:modified>
</cp:coreProperties>
</file>